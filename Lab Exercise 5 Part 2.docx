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AE" w:rsidRPr="006E70AE" w:rsidRDefault="003E0BAC" w:rsidP="006E70A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5 (Part 2</w:t>
      </w:r>
      <w:r w:rsidR="00581290">
        <w:rPr>
          <w:b/>
          <w:bCs/>
          <w:sz w:val="28"/>
          <w:szCs w:val="28"/>
        </w:rPr>
        <w:t>)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Focus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1D2894" w:rsidP="00C45EF1">
      <w:pPr>
        <w:pStyle w:val="Default"/>
        <w:numPr>
          <w:ilvl w:val="0"/>
          <w:numId w:val="3"/>
        </w:numPr>
        <w:spacing w:after="142"/>
        <w:rPr>
          <w:sz w:val="22"/>
          <w:szCs w:val="22"/>
        </w:rPr>
      </w:pPr>
      <w:r>
        <w:rPr>
          <w:sz w:val="22"/>
          <w:szCs w:val="22"/>
        </w:rPr>
        <w:t>Library functions</w:t>
      </w:r>
    </w:p>
    <w:p w:rsidR="00C45EF1" w:rsidRDefault="001D2894" w:rsidP="00C45EF1">
      <w:pPr>
        <w:pStyle w:val="Default"/>
        <w:numPr>
          <w:ilvl w:val="0"/>
          <w:numId w:val="3"/>
        </w:numPr>
        <w:spacing w:after="142"/>
        <w:rPr>
          <w:sz w:val="22"/>
          <w:szCs w:val="22"/>
        </w:rPr>
      </w:pPr>
      <w:r>
        <w:rPr>
          <w:sz w:val="22"/>
          <w:szCs w:val="22"/>
        </w:rPr>
        <w:t>User-defined value returning functions</w:t>
      </w:r>
    </w:p>
    <w:p w:rsidR="001D2894" w:rsidRPr="001D2894" w:rsidRDefault="001D2894" w:rsidP="001D2894">
      <w:pPr>
        <w:pStyle w:val="Default"/>
        <w:numPr>
          <w:ilvl w:val="0"/>
          <w:numId w:val="3"/>
        </w:numPr>
        <w:spacing w:after="142"/>
        <w:rPr>
          <w:sz w:val="22"/>
          <w:szCs w:val="22"/>
        </w:rPr>
      </w:pPr>
      <w:r>
        <w:rPr>
          <w:sz w:val="22"/>
          <w:szCs w:val="22"/>
        </w:rPr>
        <w:t>Modules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Part </w:t>
      </w:r>
      <w:r w:rsidR="001D2894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A: </w:t>
      </w:r>
      <w:r w:rsidR="001D2894">
        <w:rPr>
          <w:b/>
          <w:bCs/>
          <w:sz w:val="22"/>
          <w:szCs w:val="22"/>
        </w:rPr>
        <w:t>Building upon an Existing Solution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581290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this portion of the lab</w:t>
      </w:r>
      <w:r w:rsidR="00BE7F9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E7F93" w:rsidRPr="00BE7F93">
        <w:rPr>
          <w:b/>
          <w:sz w:val="22"/>
          <w:szCs w:val="22"/>
        </w:rPr>
        <w:t xml:space="preserve">you will reuse the program you wrote in Lab </w:t>
      </w:r>
      <w:r w:rsidR="001D2894">
        <w:rPr>
          <w:b/>
          <w:sz w:val="22"/>
          <w:szCs w:val="22"/>
        </w:rPr>
        <w:t>5 Part1 A.</w:t>
      </w:r>
      <w:r w:rsidR="00BE7F93">
        <w:rPr>
          <w:sz w:val="22"/>
          <w:szCs w:val="22"/>
        </w:rPr>
        <w:t xml:space="preserve">  Redesign this solution </w:t>
      </w:r>
      <w:r w:rsidR="001D2894">
        <w:rPr>
          <w:sz w:val="22"/>
          <w:szCs w:val="22"/>
        </w:rPr>
        <w:t>in the following manner:</w:t>
      </w:r>
    </w:p>
    <w:p w:rsidR="00581290" w:rsidRDefault="00581290" w:rsidP="006E70AE">
      <w:pPr>
        <w:pStyle w:val="Default"/>
        <w:rPr>
          <w:sz w:val="22"/>
          <w:szCs w:val="22"/>
        </w:rPr>
      </w:pPr>
    </w:p>
    <w:p w:rsidR="00BE7F93" w:rsidRDefault="001D2894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All of the functions used must now be value returning functions.</w:t>
      </w:r>
    </w:p>
    <w:p w:rsidR="00581290" w:rsidRDefault="001D2894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Put the functions in an </w:t>
      </w:r>
      <w:r w:rsidRPr="001D2894">
        <w:rPr>
          <w:b/>
          <w:sz w:val="22"/>
          <w:szCs w:val="22"/>
        </w:rPr>
        <w:t>external module</w:t>
      </w:r>
      <w:r>
        <w:rPr>
          <w:sz w:val="22"/>
          <w:szCs w:val="22"/>
        </w:rPr>
        <w:t xml:space="preserve"> and let the main program import the module.</w:t>
      </w:r>
    </w:p>
    <w:p w:rsidR="00581290" w:rsidRDefault="001D2894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Save the program as firstname_lastname_Lab5Ba.py where you will replace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with your actual first and last name.</w:t>
      </w:r>
    </w:p>
    <w:p w:rsidR="003E0BAC" w:rsidRPr="003E0BAC" w:rsidRDefault="003E0BAC" w:rsidP="003E0BAC">
      <w:pPr>
        <w:pStyle w:val="Default"/>
        <w:rPr>
          <w:b/>
          <w:bCs/>
          <w:sz w:val="22"/>
          <w:szCs w:val="22"/>
        </w:rPr>
      </w:pPr>
      <w:r w:rsidRPr="003E0BAC">
        <w:rPr>
          <w:b/>
          <w:bCs/>
          <w:sz w:val="22"/>
          <w:szCs w:val="22"/>
        </w:rPr>
        <w:t>Turn IN</w:t>
      </w:r>
    </w:p>
    <w:p w:rsidR="003E0BAC" w:rsidRDefault="003E0BAC" w:rsidP="003E0BAC">
      <w:pPr>
        <w:pStyle w:val="Default"/>
        <w:rPr>
          <w:sz w:val="22"/>
          <w:szCs w:val="22"/>
        </w:rPr>
      </w:pPr>
    </w:p>
    <w:p w:rsidR="003E0BAC" w:rsidRDefault="003E0BAC" w:rsidP="003E0B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 labs will be graded in Blackboard. Once you are done with the lab turn it in to the Lab 5B link.  For this lab you will turn into Blackboard:</w:t>
      </w:r>
    </w:p>
    <w:p w:rsidR="00F7389E" w:rsidRDefault="00F7389E"/>
    <w:p w:rsidR="00C45EF1" w:rsidRDefault="00C45EF1" w:rsidP="00C45EF1">
      <w:pPr>
        <w:pStyle w:val="Default"/>
        <w:ind w:firstLine="720"/>
      </w:pPr>
      <w:r>
        <w:t xml:space="preserve">1, The Python code file you save in part </w:t>
      </w:r>
      <w:r w:rsidR="003E0BAC">
        <w:t>2</w:t>
      </w:r>
      <w:r w:rsidR="003D5BB4">
        <w:t>A</w:t>
      </w:r>
      <w:bookmarkStart w:id="0" w:name="_GoBack"/>
      <w:bookmarkEnd w:id="0"/>
      <w:r>
        <w:t>.</w:t>
      </w:r>
    </w:p>
    <w:sectPr w:rsidR="00C45EF1" w:rsidSect="00422AA9">
      <w:pgSz w:w="12240" w:h="16340"/>
      <w:pgMar w:top="1869" w:right="910" w:bottom="14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03B"/>
    <w:multiLevelType w:val="hybridMultilevel"/>
    <w:tmpl w:val="9354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3BE"/>
    <w:multiLevelType w:val="hybridMultilevel"/>
    <w:tmpl w:val="E3AA6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B243B"/>
    <w:multiLevelType w:val="hybridMultilevel"/>
    <w:tmpl w:val="7392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2575"/>
    <w:multiLevelType w:val="hybridMultilevel"/>
    <w:tmpl w:val="B7F2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AE"/>
    <w:rsid w:val="0003706A"/>
    <w:rsid w:val="001A6190"/>
    <w:rsid w:val="001D02F4"/>
    <w:rsid w:val="001D2894"/>
    <w:rsid w:val="002057ED"/>
    <w:rsid w:val="003D5BB4"/>
    <w:rsid w:val="003E0BAC"/>
    <w:rsid w:val="004C259D"/>
    <w:rsid w:val="00581290"/>
    <w:rsid w:val="005E44BD"/>
    <w:rsid w:val="006E70AE"/>
    <w:rsid w:val="00BE7F93"/>
    <w:rsid w:val="00C45EF1"/>
    <w:rsid w:val="00F7389E"/>
    <w:rsid w:val="00FA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5A06"/>
  <w15:docId w15:val="{51D9DDD1-5CC5-409F-8C40-7F0DDB98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0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16D0BA7A</Template>
  <TotalTime>18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watuc</dc:creator>
  <cp:lastModifiedBy>Sravan Kumpati</cp:lastModifiedBy>
  <cp:revision>4</cp:revision>
  <dcterms:created xsi:type="dcterms:W3CDTF">2018-01-08T16:50:00Z</dcterms:created>
  <dcterms:modified xsi:type="dcterms:W3CDTF">2018-03-09T01:15:00Z</dcterms:modified>
</cp:coreProperties>
</file>